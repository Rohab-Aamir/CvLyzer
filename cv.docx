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7C6B0F" w:rsidP="00913946">
            <w:pPr>
              <w:pStyle w:val="Title"/>
            </w:pPr>
            <w:r>
              <w:t>Name: ROHAB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AAMIR</w:t>
            </w:r>
          </w:p>
          <w:p w:rsidR="00692703" w:rsidRPr="00CF1A49" w:rsidRDefault="007C6B0F" w:rsidP="00913946">
            <w:pPr>
              <w:pStyle w:val="ContactInfo"/>
              <w:contextualSpacing w:val="0"/>
            </w:pPr>
            <w:r>
              <w:t>House#333, Street#13,F/6-2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F97392C08B04D61B3AC355EA14C8E1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0306-3345621</w:t>
            </w:r>
          </w:p>
          <w:p w:rsidR="00692703" w:rsidRPr="00CF1A49" w:rsidRDefault="00C7361E" w:rsidP="007C6B0F">
            <w:pPr>
              <w:pStyle w:val="ContactInfoEmphasis"/>
              <w:contextualSpacing w:val="0"/>
            </w:pPr>
            <w:r>
              <w:t>r</w:t>
            </w:r>
            <w:bookmarkStart w:id="0" w:name="_GoBack"/>
            <w:bookmarkEnd w:id="0"/>
            <w:r w:rsidR="007C6B0F">
              <w:t>ohabaamir123@gmail.com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28ACDA242244179BF00E8DE55D8F3F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37142C3A05224A19AC3CE70FF3AF255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3CFC53A25E034C9E88B21BB14BC4B6F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C7A5C7D6E44042EC965AD1ADB821DC4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7C6B0F" w:rsidP="007C6B0F">
            <w:pPr>
              <w:contextualSpacing w:val="0"/>
            </w:pPr>
            <w:r>
              <w:t>My career objective is to become a web developer and have a great command in this field. My urge to learn more and more makes me stand out.</w:t>
            </w:r>
          </w:p>
        </w:tc>
      </w:tr>
    </w:tbl>
    <w:p w:rsidR="004E01EB" w:rsidRPr="00CF1A49" w:rsidRDefault="00B766E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BDE42EBF7D149AE8B3DCD9ADA3D887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7C6B0F" w:rsidP="001D0BF1">
            <w:pPr>
              <w:pStyle w:val="Heading3"/>
              <w:contextualSpacing w:val="0"/>
              <w:outlineLvl w:val="2"/>
            </w:pPr>
            <w:r>
              <w:t>2010</w:t>
            </w:r>
            <w:r w:rsidR="001D0BF1" w:rsidRPr="00CF1A49">
              <w:t xml:space="preserve"> – </w:t>
            </w:r>
            <w:r>
              <w:t>2012</w:t>
            </w:r>
          </w:p>
          <w:p w:rsidR="001D0BF1" w:rsidRPr="00CF1A49" w:rsidRDefault="007C6B0F" w:rsidP="001D0BF1">
            <w:pPr>
              <w:pStyle w:val="Heading2"/>
              <w:contextualSpacing w:val="0"/>
              <w:outlineLvl w:val="1"/>
            </w:pPr>
            <w:r>
              <w:t>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PTCL</w:t>
            </w:r>
          </w:p>
          <w:p w:rsidR="001E3120" w:rsidRPr="00CF1A49" w:rsidRDefault="007C6B0F" w:rsidP="007C6B0F">
            <w:pPr>
              <w:contextualSpacing w:val="0"/>
            </w:pPr>
            <w:r>
              <w:t>I used to manage the HR department and was responsible for supervising all the work in my department.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7C6B0F" w:rsidP="00F61DF9">
            <w:pPr>
              <w:pStyle w:val="Heading3"/>
              <w:contextualSpacing w:val="0"/>
              <w:outlineLvl w:val="2"/>
            </w:pPr>
            <w:r>
              <w:t>2013</w:t>
            </w:r>
            <w:r w:rsidR="00F61DF9" w:rsidRPr="00CF1A49">
              <w:t xml:space="preserve"> – </w:t>
            </w:r>
            <w:r>
              <w:t>2018</w:t>
            </w:r>
          </w:p>
          <w:p w:rsidR="00F61DF9" w:rsidRPr="00CF1A49" w:rsidRDefault="007C6B0F" w:rsidP="00F61DF9">
            <w:pPr>
              <w:pStyle w:val="Heading2"/>
              <w:contextualSpacing w:val="0"/>
              <w:outlineLvl w:val="1"/>
            </w:pPr>
            <w:r>
              <w:t>web developer</w:t>
            </w:r>
            <w:r w:rsidR="00F61DF9" w:rsidRPr="00CF1A49">
              <w:t xml:space="preserve">, </w:t>
            </w:r>
            <w:r>
              <w:t>WebComers</w:t>
            </w:r>
          </w:p>
          <w:p w:rsidR="00F61DF9" w:rsidRDefault="007C6B0F" w:rsidP="007C6B0F">
            <w:r>
              <w:t>I was a web developer and used to manage and upgrade their website and making new websites.</w:t>
            </w:r>
          </w:p>
        </w:tc>
      </w:tr>
    </w:tbl>
    <w:sdt>
      <w:sdtPr>
        <w:alias w:val="Education:"/>
        <w:tag w:val="Education:"/>
        <w:id w:val="-1908763273"/>
        <w:placeholder>
          <w:docPart w:val="AF4FEB03026B40E6AC9FBC78EDB9EB48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7C6B0F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2018</w:t>
            </w:r>
          </w:p>
          <w:p w:rsidR="001D0BF1" w:rsidRPr="00CF1A49" w:rsidRDefault="007C6B0F" w:rsidP="001D0BF1">
            <w:pPr>
              <w:pStyle w:val="Heading2"/>
              <w:contextualSpacing w:val="0"/>
              <w:outlineLvl w:val="1"/>
            </w:pPr>
            <w:r>
              <w:t>FSC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OPF GIRLS COLLEGE</w:t>
            </w:r>
          </w:p>
          <w:p w:rsidR="007538DC" w:rsidRPr="00CF1A49" w:rsidRDefault="007C6B0F" w:rsidP="007C6B0F">
            <w:pPr>
              <w:contextualSpacing w:val="0"/>
            </w:pPr>
            <w:r>
              <w:t>Scored first division.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7C6B0F" w:rsidP="00F61DF9">
            <w:pPr>
              <w:pStyle w:val="Heading3"/>
              <w:contextualSpacing w:val="0"/>
              <w:outlineLvl w:val="2"/>
            </w:pPr>
            <w:r>
              <w:t>july</w:t>
            </w:r>
            <w:r w:rsidR="00F61DF9" w:rsidRPr="00CF1A49">
              <w:t xml:space="preserve"> </w:t>
            </w:r>
            <w:r>
              <w:t>2022</w:t>
            </w:r>
          </w:p>
          <w:p w:rsidR="00F61DF9" w:rsidRPr="00CF1A49" w:rsidRDefault="007C6B0F" w:rsidP="00F61DF9">
            <w:pPr>
              <w:pStyle w:val="Heading2"/>
              <w:contextualSpacing w:val="0"/>
              <w:outlineLvl w:val="1"/>
            </w:pPr>
            <w:r>
              <w:t>Bachelors of computer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air university</w:t>
            </w:r>
          </w:p>
          <w:p w:rsidR="00F61DF9" w:rsidRDefault="007C6B0F" w:rsidP="007C6B0F">
            <w:r>
              <w:t>I completed my degree with a CGPA 3.</w:t>
            </w:r>
          </w:p>
        </w:tc>
      </w:tr>
    </w:tbl>
    <w:sdt>
      <w:sdtPr>
        <w:alias w:val="Skills:"/>
        <w:tag w:val="Skills:"/>
        <w:id w:val="-1392877668"/>
        <w:placeholder>
          <w:docPart w:val="E022CF4B8DAE47F1B3DFFAD3D1B1C998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7C6B0F" w:rsidP="006E1507">
            <w:pPr>
              <w:pStyle w:val="ListBullet"/>
              <w:contextualSpacing w:val="0"/>
            </w:pPr>
            <w:r>
              <w:t>Good coding skills</w:t>
            </w:r>
          </w:p>
          <w:p w:rsidR="001F4E6D" w:rsidRPr="006E1507" w:rsidRDefault="007C6B0F" w:rsidP="007C6B0F">
            <w:pPr>
              <w:pStyle w:val="ListBullet"/>
              <w:contextualSpacing w:val="0"/>
            </w:pPr>
            <w:r>
              <w:t>Keen to learn new things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7C6B0F" w:rsidP="006E1507">
            <w:pPr>
              <w:pStyle w:val="ListBullet"/>
              <w:contextualSpacing w:val="0"/>
            </w:pPr>
            <w:r>
              <w:t>Good communication skills</w:t>
            </w:r>
          </w:p>
          <w:p w:rsidR="001E3120" w:rsidRPr="006E1507" w:rsidRDefault="007C6B0F" w:rsidP="006E1507">
            <w:pPr>
              <w:pStyle w:val="ListBullet"/>
              <w:contextualSpacing w:val="0"/>
            </w:pPr>
            <w:r>
              <w:t>Good in video games</w:t>
            </w:r>
          </w:p>
          <w:p w:rsidR="001E3120" w:rsidRPr="006E1507" w:rsidRDefault="007C6B0F" w:rsidP="007C6B0F">
            <w:pPr>
              <w:pStyle w:val="ListBullet"/>
              <w:contextualSpacing w:val="0"/>
            </w:pPr>
            <w:r>
              <w:t>Have command on android applications</w:t>
            </w:r>
          </w:p>
        </w:tc>
      </w:tr>
    </w:tbl>
    <w:sdt>
      <w:sdtPr>
        <w:alias w:val="Activities:"/>
        <w:tag w:val="Activities:"/>
        <w:id w:val="1223332893"/>
        <w:placeholder>
          <w:docPart w:val="CD01B4EB12B94FC7889D85FCBE808702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7C6B0F" w:rsidP="006E1507">
      <w:r>
        <w:t>The activities which I love doing beside my career are cooking, baking, playing badminton, and learning about current affairs.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6E5" w:rsidRDefault="00B766E5" w:rsidP="0068194B">
      <w:r>
        <w:separator/>
      </w:r>
    </w:p>
    <w:p w:rsidR="00B766E5" w:rsidRDefault="00B766E5"/>
    <w:p w:rsidR="00B766E5" w:rsidRDefault="00B766E5"/>
  </w:endnote>
  <w:endnote w:type="continuationSeparator" w:id="0">
    <w:p w:rsidR="00B766E5" w:rsidRDefault="00B766E5" w:rsidP="0068194B">
      <w:r>
        <w:continuationSeparator/>
      </w:r>
    </w:p>
    <w:p w:rsidR="00B766E5" w:rsidRDefault="00B766E5"/>
    <w:p w:rsidR="00B766E5" w:rsidRDefault="00B766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6E5" w:rsidRDefault="00B766E5" w:rsidP="0068194B">
      <w:r>
        <w:separator/>
      </w:r>
    </w:p>
    <w:p w:rsidR="00B766E5" w:rsidRDefault="00B766E5"/>
    <w:p w:rsidR="00B766E5" w:rsidRDefault="00B766E5"/>
  </w:footnote>
  <w:footnote w:type="continuationSeparator" w:id="0">
    <w:p w:rsidR="00B766E5" w:rsidRDefault="00B766E5" w:rsidP="0068194B">
      <w:r>
        <w:continuationSeparator/>
      </w:r>
    </w:p>
    <w:p w:rsidR="00B766E5" w:rsidRDefault="00B766E5"/>
    <w:p w:rsidR="00B766E5" w:rsidRDefault="00B766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5EF8CF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0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6B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C6B0F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66E5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361E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30BB2-68E5-4525-931E-AF77A488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97392C08B04D61B3AC355EA14C8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00E85-E3AD-4BCC-98D2-A44B5287825B}"/>
      </w:docPartPr>
      <w:docPartBody>
        <w:p w:rsidR="00751E2D" w:rsidRDefault="00166352">
          <w:pPr>
            <w:pStyle w:val="7F97392C08B04D61B3AC355EA14C8E1F"/>
          </w:pPr>
          <w:r w:rsidRPr="00CF1A49">
            <w:t>·</w:t>
          </w:r>
        </w:p>
      </w:docPartBody>
    </w:docPart>
    <w:docPart>
      <w:docPartPr>
        <w:name w:val="328ACDA242244179BF00E8DE55D8F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B182-A070-4BC1-B387-B5A0A9C68F4A}"/>
      </w:docPartPr>
      <w:docPartBody>
        <w:p w:rsidR="00751E2D" w:rsidRDefault="00166352">
          <w:pPr>
            <w:pStyle w:val="328ACDA242244179BF00E8DE55D8F3F7"/>
          </w:pPr>
          <w:r w:rsidRPr="00CF1A49">
            <w:t>·</w:t>
          </w:r>
        </w:p>
      </w:docPartBody>
    </w:docPart>
    <w:docPart>
      <w:docPartPr>
        <w:name w:val="37142C3A05224A19AC3CE70FF3AF2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43439-5815-477E-92E1-0EA28A7F0F4A}"/>
      </w:docPartPr>
      <w:docPartBody>
        <w:p w:rsidR="00751E2D" w:rsidRDefault="00166352">
          <w:pPr>
            <w:pStyle w:val="37142C3A05224A19AC3CE70FF3AF255B"/>
          </w:pPr>
          <w:r w:rsidRPr="00CF1A49">
            <w:t>LinkedIn Profile</w:t>
          </w:r>
        </w:p>
      </w:docPartBody>
    </w:docPart>
    <w:docPart>
      <w:docPartPr>
        <w:name w:val="3CFC53A25E034C9E88B21BB14BC4B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39E87-896B-4FFB-A752-6381B994834A}"/>
      </w:docPartPr>
      <w:docPartBody>
        <w:p w:rsidR="00751E2D" w:rsidRDefault="00166352">
          <w:pPr>
            <w:pStyle w:val="3CFC53A25E034C9E88B21BB14BC4B6FF"/>
          </w:pPr>
          <w:r w:rsidRPr="00CF1A49">
            <w:t>·</w:t>
          </w:r>
        </w:p>
      </w:docPartBody>
    </w:docPart>
    <w:docPart>
      <w:docPartPr>
        <w:name w:val="C7A5C7D6E44042EC965AD1ADB821D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14040-2B14-4A7A-8568-105A5FBC88A4}"/>
      </w:docPartPr>
      <w:docPartBody>
        <w:p w:rsidR="00751E2D" w:rsidRDefault="00166352">
          <w:pPr>
            <w:pStyle w:val="C7A5C7D6E44042EC965AD1ADB821DC49"/>
          </w:pPr>
          <w:r w:rsidRPr="00CF1A49">
            <w:t>Twitter/Blog/Portfolio</w:t>
          </w:r>
        </w:p>
      </w:docPartBody>
    </w:docPart>
    <w:docPart>
      <w:docPartPr>
        <w:name w:val="EBDE42EBF7D149AE8B3DCD9ADA3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3E454-BDAF-4E18-9257-6EBB1D8577C4}"/>
      </w:docPartPr>
      <w:docPartBody>
        <w:p w:rsidR="00751E2D" w:rsidRDefault="00166352">
          <w:pPr>
            <w:pStyle w:val="EBDE42EBF7D149AE8B3DCD9ADA3D887C"/>
          </w:pPr>
          <w:r w:rsidRPr="00CF1A49">
            <w:t>Experience</w:t>
          </w:r>
        </w:p>
      </w:docPartBody>
    </w:docPart>
    <w:docPart>
      <w:docPartPr>
        <w:name w:val="AF4FEB03026B40E6AC9FBC78EDB9E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5FFE4-927D-48D3-898F-0082AB9B1CDA}"/>
      </w:docPartPr>
      <w:docPartBody>
        <w:p w:rsidR="00751E2D" w:rsidRDefault="00166352">
          <w:pPr>
            <w:pStyle w:val="AF4FEB03026B40E6AC9FBC78EDB9EB48"/>
          </w:pPr>
          <w:r w:rsidRPr="00CF1A49">
            <w:t>Education</w:t>
          </w:r>
        </w:p>
      </w:docPartBody>
    </w:docPart>
    <w:docPart>
      <w:docPartPr>
        <w:name w:val="E022CF4B8DAE47F1B3DFFAD3D1B1C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F7CD-5DB1-4E25-A6EA-DA9A5D5D1642}"/>
      </w:docPartPr>
      <w:docPartBody>
        <w:p w:rsidR="00751E2D" w:rsidRDefault="00166352">
          <w:pPr>
            <w:pStyle w:val="E022CF4B8DAE47F1B3DFFAD3D1B1C998"/>
          </w:pPr>
          <w:r w:rsidRPr="00CF1A49">
            <w:t>Skills</w:t>
          </w:r>
        </w:p>
      </w:docPartBody>
    </w:docPart>
    <w:docPart>
      <w:docPartPr>
        <w:name w:val="CD01B4EB12B94FC7889D85FCBE808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357B0-39D0-495B-A184-A421D63986F4}"/>
      </w:docPartPr>
      <w:docPartBody>
        <w:p w:rsidR="00751E2D" w:rsidRDefault="00166352">
          <w:pPr>
            <w:pStyle w:val="CD01B4EB12B94FC7889D85FCBE80870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52"/>
    <w:rsid w:val="00166352"/>
    <w:rsid w:val="004123D3"/>
    <w:rsid w:val="0075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8DB6290E94497A9D89F8FBED5509DD">
    <w:name w:val="238DB6290E94497A9D89F8FBED5509D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13F889686CA4AC0831A89FE5A1A5B47">
    <w:name w:val="D13F889686CA4AC0831A89FE5A1A5B47"/>
  </w:style>
  <w:style w:type="paragraph" w:customStyle="1" w:styleId="43E5661E1459434A8CD44281F2EEBABF">
    <w:name w:val="43E5661E1459434A8CD44281F2EEBABF"/>
  </w:style>
  <w:style w:type="paragraph" w:customStyle="1" w:styleId="7F97392C08B04D61B3AC355EA14C8E1F">
    <w:name w:val="7F97392C08B04D61B3AC355EA14C8E1F"/>
  </w:style>
  <w:style w:type="paragraph" w:customStyle="1" w:styleId="93C16103A9AB495B8BEA4D1C97B023DC">
    <w:name w:val="93C16103A9AB495B8BEA4D1C97B023DC"/>
  </w:style>
  <w:style w:type="paragraph" w:customStyle="1" w:styleId="5994F386047942179BA7D2FF4F8616BA">
    <w:name w:val="5994F386047942179BA7D2FF4F8616BA"/>
  </w:style>
  <w:style w:type="paragraph" w:customStyle="1" w:styleId="328ACDA242244179BF00E8DE55D8F3F7">
    <w:name w:val="328ACDA242244179BF00E8DE55D8F3F7"/>
  </w:style>
  <w:style w:type="paragraph" w:customStyle="1" w:styleId="37142C3A05224A19AC3CE70FF3AF255B">
    <w:name w:val="37142C3A05224A19AC3CE70FF3AF255B"/>
  </w:style>
  <w:style w:type="paragraph" w:customStyle="1" w:styleId="3CFC53A25E034C9E88B21BB14BC4B6FF">
    <w:name w:val="3CFC53A25E034C9E88B21BB14BC4B6FF"/>
  </w:style>
  <w:style w:type="paragraph" w:customStyle="1" w:styleId="C7A5C7D6E44042EC965AD1ADB821DC49">
    <w:name w:val="C7A5C7D6E44042EC965AD1ADB821DC49"/>
  </w:style>
  <w:style w:type="paragraph" w:customStyle="1" w:styleId="FEA6C8522D994648AD36BCC3DF89A5A2">
    <w:name w:val="FEA6C8522D994648AD36BCC3DF89A5A2"/>
  </w:style>
  <w:style w:type="paragraph" w:customStyle="1" w:styleId="EBDE42EBF7D149AE8B3DCD9ADA3D887C">
    <w:name w:val="EBDE42EBF7D149AE8B3DCD9ADA3D887C"/>
  </w:style>
  <w:style w:type="paragraph" w:customStyle="1" w:styleId="130E69DCCBF643FA9784BC849F169E7F">
    <w:name w:val="130E69DCCBF643FA9784BC849F169E7F"/>
  </w:style>
  <w:style w:type="paragraph" w:customStyle="1" w:styleId="0AB071C7C6C84018A9B317C968935F38">
    <w:name w:val="0AB071C7C6C84018A9B317C968935F38"/>
  </w:style>
  <w:style w:type="paragraph" w:customStyle="1" w:styleId="9F677E2B653F4571BF662D877F87DA80">
    <w:name w:val="9F677E2B653F4571BF662D877F87DA8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AD1A56575614D66965C5CAD2D1D9BDC">
    <w:name w:val="BAD1A56575614D66965C5CAD2D1D9BDC"/>
  </w:style>
  <w:style w:type="paragraph" w:customStyle="1" w:styleId="D0FCCAE7FBEA46D39F316AD35C1CF7FA">
    <w:name w:val="D0FCCAE7FBEA46D39F316AD35C1CF7FA"/>
  </w:style>
  <w:style w:type="paragraph" w:customStyle="1" w:styleId="5DAAADD20C644D0EA8E6AD4A79D4C34A">
    <w:name w:val="5DAAADD20C644D0EA8E6AD4A79D4C34A"/>
  </w:style>
  <w:style w:type="paragraph" w:customStyle="1" w:styleId="E15DD8A60DA34C3284EBE534EE40F28C">
    <w:name w:val="E15DD8A60DA34C3284EBE534EE40F28C"/>
  </w:style>
  <w:style w:type="paragraph" w:customStyle="1" w:styleId="DE0E0CFCCF504501BB09A6DE6E616CAA">
    <w:name w:val="DE0E0CFCCF504501BB09A6DE6E616CAA"/>
  </w:style>
  <w:style w:type="paragraph" w:customStyle="1" w:styleId="BBC8558ED48B4E4AAC36D8B5114A2EBF">
    <w:name w:val="BBC8558ED48B4E4AAC36D8B5114A2EBF"/>
  </w:style>
  <w:style w:type="paragraph" w:customStyle="1" w:styleId="D2D18FFDC8D2451DBF0B9530585FB55A">
    <w:name w:val="D2D18FFDC8D2451DBF0B9530585FB55A"/>
  </w:style>
  <w:style w:type="paragraph" w:customStyle="1" w:styleId="AF4FEB03026B40E6AC9FBC78EDB9EB48">
    <w:name w:val="AF4FEB03026B40E6AC9FBC78EDB9EB48"/>
  </w:style>
  <w:style w:type="paragraph" w:customStyle="1" w:styleId="FB034718748C4A1C880F44F234C3265A">
    <w:name w:val="FB034718748C4A1C880F44F234C3265A"/>
  </w:style>
  <w:style w:type="paragraph" w:customStyle="1" w:styleId="E647750D98104574967D75B8A89AFCB1">
    <w:name w:val="E647750D98104574967D75B8A89AFCB1"/>
  </w:style>
  <w:style w:type="paragraph" w:customStyle="1" w:styleId="CF2D7B9A9DA240ACB506E9FA1E462B75">
    <w:name w:val="CF2D7B9A9DA240ACB506E9FA1E462B75"/>
  </w:style>
  <w:style w:type="paragraph" w:customStyle="1" w:styleId="B30C6DE5963A4591B642DD5A97C89FF9">
    <w:name w:val="B30C6DE5963A4591B642DD5A97C89FF9"/>
  </w:style>
  <w:style w:type="paragraph" w:customStyle="1" w:styleId="1C573DE8CEAF4924B6E92D52C7C2BB1F">
    <w:name w:val="1C573DE8CEAF4924B6E92D52C7C2BB1F"/>
  </w:style>
  <w:style w:type="paragraph" w:customStyle="1" w:styleId="E7AE6F159157450D9F552F72180AB87B">
    <w:name w:val="E7AE6F159157450D9F552F72180AB87B"/>
  </w:style>
  <w:style w:type="paragraph" w:customStyle="1" w:styleId="7271772C0E3741B192B974B9355169CC">
    <w:name w:val="7271772C0E3741B192B974B9355169CC"/>
  </w:style>
  <w:style w:type="paragraph" w:customStyle="1" w:styleId="0102544302944AD6AFF705A7A32B06B7">
    <w:name w:val="0102544302944AD6AFF705A7A32B06B7"/>
  </w:style>
  <w:style w:type="paragraph" w:customStyle="1" w:styleId="730956ABACD941C3A9E16331C69D0DE9">
    <w:name w:val="730956ABACD941C3A9E16331C69D0DE9"/>
  </w:style>
  <w:style w:type="paragraph" w:customStyle="1" w:styleId="968F8B94EA594B079A6357997CE680A5">
    <w:name w:val="968F8B94EA594B079A6357997CE680A5"/>
  </w:style>
  <w:style w:type="paragraph" w:customStyle="1" w:styleId="E022CF4B8DAE47F1B3DFFAD3D1B1C998">
    <w:name w:val="E022CF4B8DAE47F1B3DFFAD3D1B1C998"/>
  </w:style>
  <w:style w:type="paragraph" w:customStyle="1" w:styleId="07F41D1576C6403FB7D857E0D81F41A4">
    <w:name w:val="07F41D1576C6403FB7D857E0D81F41A4"/>
  </w:style>
  <w:style w:type="paragraph" w:customStyle="1" w:styleId="1DD1741B332C43CDB49F69A576FBDDFE">
    <w:name w:val="1DD1741B332C43CDB49F69A576FBDDFE"/>
  </w:style>
  <w:style w:type="paragraph" w:customStyle="1" w:styleId="13967D7D3CFE4776959BE8103118E183">
    <w:name w:val="13967D7D3CFE4776959BE8103118E183"/>
  </w:style>
  <w:style w:type="paragraph" w:customStyle="1" w:styleId="302A1E834D3D4846B12BFBDDB9F38467">
    <w:name w:val="302A1E834D3D4846B12BFBDDB9F38467"/>
  </w:style>
  <w:style w:type="paragraph" w:customStyle="1" w:styleId="8FE6362CECC8439EAED8072B065E6465">
    <w:name w:val="8FE6362CECC8439EAED8072B065E6465"/>
  </w:style>
  <w:style w:type="paragraph" w:customStyle="1" w:styleId="CD01B4EB12B94FC7889D85FCBE808702">
    <w:name w:val="CD01B4EB12B94FC7889D85FCBE808702"/>
  </w:style>
  <w:style w:type="paragraph" w:customStyle="1" w:styleId="2DA6B0914C52449091385C7017A4E9FB">
    <w:name w:val="2DA6B0914C52449091385C7017A4E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2021-08-28T16:14:00Z</dcterms:created>
  <dcterms:modified xsi:type="dcterms:W3CDTF">2021-08-28T17:30:00Z</dcterms:modified>
  <cp:category/>
</cp:coreProperties>
</file>